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7F63F" w14:textId="77777777" w:rsidR="00866BD7" w:rsidRPr="00866BD7" w:rsidRDefault="00866BD7" w:rsidP="00866BD7">
      <w:pPr>
        <w:rPr>
          <w:b/>
        </w:rPr>
      </w:pPr>
      <w:r w:rsidRPr="00866BD7">
        <w:rPr>
          <w:b/>
        </w:rPr>
        <w:t>Setup notes</w:t>
      </w:r>
    </w:p>
    <w:p w14:paraId="445E8F53" w14:textId="77777777" w:rsidR="00866BD7" w:rsidRPr="00866BD7" w:rsidRDefault="00866BD7" w:rsidP="00866BD7">
      <w:pPr>
        <w:rPr>
          <w:b/>
        </w:rPr>
      </w:pPr>
      <w:r w:rsidRPr="00866BD7">
        <w:rPr>
          <w:b/>
        </w:rPr>
        <w:t xml:space="preserve">Use GCC 6 by </w:t>
      </w:r>
    </w:p>
    <w:p w14:paraId="7AAD4515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proofErr w:type="gramStart"/>
      <w:r>
        <w:rPr>
          <w:rFonts w:ascii="Menlo Regular" w:hAnsi="Menlo Regular" w:cs="Menlo Regular"/>
          <w:color w:val="000000"/>
          <w:lang w:bidi="ar-SA"/>
        </w:rPr>
        <w:t>brew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link gcc@6</w:t>
      </w:r>
    </w:p>
    <w:p w14:paraId="64401FFA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>Takes about an hour or so… Be patient, don’t CTRL-C it.</w:t>
      </w:r>
    </w:p>
    <w:p w14:paraId="0B17A2A6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proofErr w:type="gramStart"/>
      <w:r>
        <w:rPr>
          <w:rFonts w:ascii="Menlo Regular" w:hAnsi="Menlo Regular" w:cs="Menlo Regular"/>
          <w:color w:val="000000"/>
          <w:lang w:bidi="ar-SA"/>
        </w:rPr>
        <w:t>Ignore the newt test all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,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will get errors and warnings</w:t>
      </w:r>
      <w:proofErr w:type="gramEnd"/>
      <w:r>
        <w:rPr>
          <w:rFonts w:ascii="Menlo Regular" w:hAnsi="Menlo Regular" w:cs="Menlo Regular"/>
          <w:color w:val="000000"/>
          <w:lang w:bidi="ar-SA"/>
        </w:rPr>
        <w:t>. You can deprecate errors by removing –</w:t>
      </w:r>
      <w:proofErr w:type="spellStart"/>
      <w:proofErr w:type="gramStart"/>
      <w:r>
        <w:rPr>
          <w:rFonts w:ascii="Menlo Regular" w:hAnsi="Menlo Regular" w:cs="Menlo Regular"/>
          <w:color w:val="000000"/>
          <w:lang w:bidi="ar-SA"/>
        </w:rPr>
        <w:t>Werror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 in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your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config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file.</w:t>
      </w:r>
    </w:p>
    <w:p w14:paraId="24C77234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</w:p>
    <w:p w14:paraId="1274FBB3" w14:textId="77777777" w:rsidR="00866BD7" w:rsidRPr="00866BD7" w:rsidRDefault="00866BD7" w:rsidP="00866BD7">
      <w:pPr>
        <w:rPr>
          <w:rFonts w:ascii="Menlo Regular" w:hAnsi="Menlo Regular" w:cs="Menlo Regular"/>
          <w:b/>
          <w:color w:val="000000"/>
          <w:lang w:bidi="ar-SA"/>
        </w:rPr>
      </w:pPr>
      <w:proofErr w:type="spellStart"/>
      <w:r w:rsidRPr="00866BD7">
        <w:rPr>
          <w:rFonts w:ascii="Menlo Regular" w:hAnsi="Menlo Regular" w:cs="Menlo Regular"/>
          <w:b/>
          <w:color w:val="000000"/>
          <w:lang w:bidi="ar-SA"/>
        </w:rPr>
        <w:t>Compiler.yml</w:t>
      </w:r>
      <w:proofErr w:type="spellEnd"/>
    </w:p>
    <w:p w14:paraId="2CE8CE75" w14:textId="77777777" w:rsidR="00481F7B" w:rsidRPr="00481F7B" w:rsidRDefault="00481F7B" w:rsidP="00481F7B">
      <w:pPr>
        <w:rPr>
          <w:rFonts w:ascii="Menlo Regular" w:hAnsi="Menlo Regular" w:cs="Menlo Regular"/>
          <w:color w:val="000000"/>
          <w:lang w:bidi="ar-SA"/>
        </w:rPr>
      </w:pPr>
      <w:proofErr w:type="spellStart"/>
      <w:proofErr w:type="gramStart"/>
      <w:r w:rsidRPr="00481F7B">
        <w:rPr>
          <w:rFonts w:ascii="Menlo Regular" w:hAnsi="Menlo Regular" w:cs="Menlo Regular"/>
          <w:color w:val="000000"/>
          <w:lang w:bidi="ar-SA"/>
        </w:rPr>
        <w:t>compiler.flags.base</w:t>
      </w:r>
      <w:proofErr w:type="spellEnd"/>
      <w:proofErr w:type="gramEnd"/>
      <w:r w:rsidRPr="00481F7B">
        <w:rPr>
          <w:rFonts w:ascii="Menlo Regular" w:hAnsi="Menlo Regular" w:cs="Menlo Regular"/>
          <w:color w:val="000000"/>
          <w:lang w:bidi="ar-SA"/>
        </w:rPr>
        <w:t>: &gt;</w:t>
      </w:r>
    </w:p>
    <w:p w14:paraId="7A451C77" w14:textId="77777777" w:rsidR="00481F7B" w:rsidRDefault="00481F7B" w:rsidP="00481F7B">
      <w:pPr>
        <w:rPr>
          <w:rFonts w:ascii="Menlo Regular" w:hAnsi="Menlo Regular" w:cs="Menlo Regular"/>
          <w:color w:val="000000"/>
          <w:lang w:bidi="ar-SA"/>
        </w:rPr>
      </w:pPr>
      <w:r w:rsidRPr="00481F7B">
        <w:rPr>
          <w:rFonts w:ascii="Menlo Regular" w:hAnsi="Menlo Regular" w:cs="Menlo Regular"/>
          <w:color w:val="000000"/>
          <w:lang w:bidi="ar-SA"/>
        </w:rPr>
        <w:t xml:space="preserve">    -</w:t>
      </w:r>
      <w:proofErr w:type="gramStart"/>
      <w:r w:rsidRPr="00481F7B">
        <w:rPr>
          <w:rFonts w:ascii="Menlo Regular" w:hAnsi="Menlo Regular" w:cs="Menlo Regular"/>
          <w:color w:val="000000"/>
          <w:lang w:bidi="ar-SA"/>
        </w:rPr>
        <w:t>m32</w:t>
      </w:r>
      <w:proofErr w:type="gramEnd"/>
      <w:r w:rsidRPr="00481F7B">
        <w:rPr>
          <w:rFonts w:ascii="Menlo Regular" w:hAnsi="Menlo Regular" w:cs="Menlo Regular"/>
          <w:color w:val="000000"/>
          <w:lang w:bidi="ar-SA"/>
        </w:rPr>
        <w:t xml:space="preserve"> -Wall </w:t>
      </w:r>
      <w:r w:rsidRPr="00481F7B">
        <w:rPr>
          <w:rFonts w:ascii="Menlo Regular" w:hAnsi="Menlo Regular" w:cs="Menlo Regular"/>
          <w:b/>
          <w:color w:val="000000"/>
          <w:lang w:bidi="ar-SA"/>
        </w:rPr>
        <w:t>–</w:t>
      </w:r>
      <w:proofErr w:type="spellStart"/>
      <w:r w:rsidRPr="00481F7B">
        <w:rPr>
          <w:rFonts w:ascii="Menlo Regular" w:hAnsi="Menlo Regular" w:cs="Menlo Regular"/>
          <w:b/>
          <w:color w:val="000000"/>
          <w:lang w:bidi="ar-SA"/>
        </w:rPr>
        <w:t>Werror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</w:t>
      </w:r>
      <w:r w:rsidRPr="00481F7B">
        <w:rPr>
          <w:rFonts w:ascii="Menlo Regular" w:hAnsi="Menlo Regular" w:cs="Menlo Regular"/>
          <w:color w:val="000000"/>
          <w:lang w:bidi="ar-SA"/>
        </w:rPr>
        <w:t>-</w:t>
      </w:r>
      <w:proofErr w:type="spellStart"/>
      <w:r w:rsidRPr="00481F7B">
        <w:rPr>
          <w:rFonts w:ascii="Menlo Regular" w:hAnsi="Menlo Regular" w:cs="Menlo Regular"/>
          <w:color w:val="000000"/>
          <w:lang w:bidi="ar-SA"/>
        </w:rPr>
        <w:t>ggdb</w:t>
      </w:r>
      <w:proofErr w:type="spellEnd"/>
    </w:p>
    <w:p w14:paraId="486209C0" w14:textId="77777777" w:rsidR="00481F7B" w:rsidRDefault="00481F7B" w:rsidP="00866BD7">
      <w:pPr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>(</w:t>
      </w:r>
      <w:proofErr w:type="gramStart"/>
      <w:r>
        <w:rPr>
          <w:rFonts w:ascii="Menlo Regular" w:hAnsi="Menlo Regular" w:cs="Menlo Regular"/>
          <w:color w:val="000000"/>
          <w:lang w:bidi="ar-SA"/>
        </w:rPr>
        <w:t>remove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–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Werror</w:t>
      </w:r>
      <w:proofErr w:type="spellEnd"/>
      <w:r>
        <w:rPr>
          <w:rFonts w:ascii="Menlo Regular" w:hAnsi="Menlo Regular" w:cs="Menlo Regular"/>
          <w:color w:val="000000"/>
          <w:lang w:bidi="ar-SA"/>
        </w:rPr>
        <w:t>)</w:t>
      </w:r>
    </w:p>
    <w:p w14:paraId="741CE2CA" w14:textId="77777777" w:rsidR="00481F7B" w:rsidRDefault="00481F7B" w:rsidP="00866BD7">
      <w:pPr>
        <w:rPr>
          <w:rFonts w:ascii="Menlo Regular" w:hAnsi="Menlo Regular" w:cs="Menlo Regular"/>
          <w:color w:val="000000"/>
          <w:lang w:bidi="ar-SA"/>
        </w:rPr>
      </w:pPr>
    </w:p>
    <w:p w14:paraId="133549A2" w14:textId="77777777" w:rsidR="00866BD7" w:rsidRP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proofErr w:type="gramStart"/>
      <w:r w:rsidRPr="00866BD7">
        <w:rPr>
          <w:rFonts w:ascii="Menlo Regular" w:hAnsi="Menlo Regular" w:cs="Menlo Regular"/>
          <w:color w:val="000000"/>
          <w:lang w:bidi="ar-SA"/>
        </w:rPr>
        <w:t># OS X.</w:t>
      </w:r>
      <w:proofErr w:type="gramEnd"/>
    </w:p>
    <w:p w14:paraId="7E569534" w14:textId="77777777" w:rsidR="00866BD7" w:rsidRP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proofErr w:type="spellStart"/>
      <w:proofErr w:type="gramStart"/>
      <w:r w:rsidRPr="00866BD7">
        <w:rPr>
          <w:rFonts w:ascii="Menlo Regular" w:hAnsi="Menlo Regular" w:cs="Menlo Regular"/>
          <w:color w:val="000000"/>
          <w:lang w:bidi="ar-SA"/>
        </w:rPr>
        <w:t>compiler.path.cc.DARWIN.OVERWRITE</w:t>
      </w:r>
      <w:proofErr w:type="spellEnd"/>
      <w:proofErr w:type="gramEnd"/>
      <w:r w:rsidRPr="00866BD7">
        <w:rPr>
          <w:rFonts w:ascii="Menlo Regular" w:hAnsi="Menlo Regular" w:cs="Menlo Regular"/>
          <w:color w:val="000000"/>
          <w:lang w:bidi="ar-SA"/>
        </w:rPr>
        <w:t>: "gcc-6"</w:t>
      </w:r>
    </w:p>
    <w:p w14:paraId="5AA6E56C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proofErr w:type="spellStart"/>
      <w:proofErr w:type="gramStart"/>
      <w:r w:rsidRPr="00866BD7">
        <w:rPr>
          <w:rFonts w:ascii="Menlo Regular" w:hAnsi="Menlo Regular" w:cs="Menlo Regular"/>
          <w:color w:val="000000"/>
          <w:lang w:bidi="ar-SA"/>
        </w:rPr>
        <w:t>compiler.path.as.DARWIN.OVERWRITE</w:t>
      </w:r>
      <w:proofErr w:type="spellEnd"/>
      <w:proofErr w:type="gramEnd"/>
      <w:r w:rsidRPr="00866BD7">
        <w:rPr>
          <w:rFonts w:ascii="Menlo Regular" w:hAnsi="Menlo Regular" w:cs="Menlo Regular"/>
          <w:color w:val="000000"/>
          <w:lang w:bidi="ar-SA"/>
        </w:rPr>
        <w:t>: "gcc-6"</w:t>
      </w:r>
    </w:p>
    <w:p w14:paraId="4FBC520D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</w:p>
    <w:p w14:paraId="06A49332" w14:textId="77777777" w:rsidR="00481F7B" w:rsidRDefault="00481F7B" w:rsidP="00866BD7">
      <w:pPr>
        <w:rPr>
          <w:rFonts w:ascii="Menlo Regular" w:hAnsi="Menlo Regular" w:cs="Menlo Regular"/>
          <w:color w:val="000000"/>
          <w:lang w:bidi="ar-SA"/>
        </w:rPr>
      </w:pPr>
    </w:p>
    <w:p w14:paraId="72AF89CD" w14:textId="77777777" w:rsidR="00866BD7" w:rsidRPr="00866BD7" w:rsidRDefault="00866BD7" w:rsidP="00866BD7">
      <w:pPr>
        <w:rPr>
          <w:rFonts w:ascii="Menlo Regular" w:hAnsi="Menlo Regular" w:cs="Menlo Regular"/>
          <w:b/>
          <w:color w:val="000000"/>
          <w:lang w:bidi="ar-SA"/>
        </w:rPr>
      </w:pPr>
      <w:r w:rsidRPr="00866BD7">
        <w:rPr>
          <w:rFonts w:ascii="Menlo Regular" w:hAnsi="Menlo Regular" w:cs="Menlo Regular"/>
          <w:b/>
          <w:color w:val="000000"/>
          <w:lang w:bidi="ar-SA"/>
        </w:rPr>
        <w:t>SHELL</w:t>
      </w:r>
    </w:p>
    <w:p w14:paraId="534676DB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>PATH=/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usr</w:t>
      </w:r>
      <w:proofErr w:type="spellEnd"/>
      <w:r>
        <w:rPr>
          <w:rFonts w:ascii="Menlo Regular" w:hAnsi="Menlo Regular" w:cs="Menlo Regular"/>
          <w:color w:val="000000"/>
          <w:lang w:bidi="ar-SA"/>
        </w:rPr>
        <w:t>/local/Cellar</w:t>
      </w:r>
      <w:proofErr w:type="gramStart"/>
      <w:r>
        <w:rPr>
          <w:rFonts w:ascii="Menlo Regular" w:hAnsi="Menlo Regular" w:cs="Menlo Regular"/>
          <w:color w:val="000000"/>
          <w:lang w:bidi="ar-SA"/>
        </w:rPr>
        <w:t>:$</w:t>
      </w:r>
      <w:proofErr w:type="gramEnd"/>
      <w:r>
        <w:rPr>
          <w:rFonts w:ascii="Menlo Regular" w:hAnsi="Menlo Regular" w:cs="Menlo Regular"/>
          <w:color w:val="000000"/>
          <w:lang w:bidi="ar-SA"/>
        </w:rPr>
        <w:t>{PATH}</w:t>
      </w:r>
    </w:p>
    <w:p w14:paraId="514A934A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>This forces it to use GCC 6, instead of the default.</w:t>
      </w:r>
    </w:p>
    <w:p w14:paraId="35014EA8" w14:textId="77777777" w:rsidR="00866BD7" w:rsidRDefault="00866BD7" w:rsidP="00866BD7">
      <w:pPr>
        <w:rPr>
          <w:rFonts w:ascii="Menlo Regular" w:hAnsi="Menlo Regular" w:cs="Menlo Regular"/>
          <w:color w:val="000000"/>
          <w:lang w:bidi="ar-SA"/>
        </w:rPr>
      </w:pPr>
    </w:p>
    <w:p w14:paraId="0E335588" w14:textId="77777777" w:rsidR="00200CC1" w:rsidRDefault="00200CC1" w:rsidP="00866BD7">
      <w:pPr>
        <w:rPr>
          <w:rFonts w:ascii="Menlo Regular" w:hAnsi="Menlo Regular" w:cs="Menlo Regular"/>
          <w:b/>
          <w:color w:val="000000"/>
          <w:lang w:bidi="ar-SA"/>
        </w:rPr>
      </w:pPr>
      <w:r w:rsidRPr="00200CC1">
        <w:rPr>
          <w:rFonts w:ascii="Menlo Regular" w:hAnsi="Menlo Regular" w:cs="Menlo Regular"/>
          <w:b/>
          <w:color w:val="000000"/>
          <w:lang w:bidi="ar-SA"/>
        </w:rPr>
        <w:t>OPENOCD</w:t>
      </w:r>
    </w:p>
    <w:p w14:paraId="6264F55B" w14:textId="77777777" w:rsidR="00200CC1" w:rsidRDefault="00200CC1" w:rsidP="00866BD7">
      <w:pPr>
        <w:rPr>
          <w:rFonts w:ascii="Menlo Regular" w:hAnsi="Menlo Regular" w:cs="Menlo Regular"/>
          <w:b/>
          <w:color w:val="000000"/>
          <w:lang w:bidi="ar-SA"/>
        </w:rPr>
      </w:pPr>
      <w:r>
        <w:rPr>
          <w:rFonts w:ascii="Menlo Regular" w:hAnsi="Menlo Regular" w:cs="Menlo Regular"/>
          <w:b/>
          <w:color w:val="000000"/>
          <w:lang w:bidi="ar-SA"/>
        </w:rPr>
        <w:t>Tar –</w:t>
      </w:r>
      <w:proofErr w:type="spellStart"/>
      <w:r>
        <w:rPr>
          <w:rFonts w:ascii="Menlo Regular" w:hAnsi="Menlo Regular" w:cs="Menlo Regular"/>
          <w:b/>
          <w:color w:val="000000"/>
          <w:lang w:bidi="ar-SA"/>
        </w:rPr>
        <w:t>xf</w:t>
      </w:r>
      <w:proofErr w:type="spellEnd"/>
      <w:r>
        <w:rPr>
          <w:rFonts w:ascii="Menlo Regular" w:hAnsi="Menlo Regular" w:cs="Menlo Regular"/>
          <w:b/>
          <w:color w:val="000000"/>
          <w:lang w:bidi="ar-SA"/>
        </w:rPr>
        <w:t xml:space="preserve"> </w:t>
      </w:r>
      <w:r w:rsidRPr="00200CC1">
        <w:rPr>
          <w:rFonts w:ascii="Menlo Regular" w:hAnsi="Menlo Regular" w:cs="Menlo Regular"/>
          <w:b/>
          <w:color w:val="000000"/>
          <w:lang w:bidi="ar-SA"/>
        </w:rPr>
        <w:t>openocd-bin-0.10.0-MacOS</w:t>
      </w:r>
      <w:r w:rsidR="00391454">
        <w:rPr>
          <w:rFonts w:ascii="Menlo Regular" w:hAnsi="Menlo Regular" w:cs="Menlo Regular"/>
          <w:b/>
          <w:color w:val="000000"/>
          <w:lang w:bidi="ar-SA"/>
        </w:rPr>
        <w:t>.tgz</w:t>
      </w:r>
      <w:r>
        <w:rPr>
          <w:rFonts w:ascii="Menlo Regular" w:hAnsi="Menlo Regular" w:cs="Menlo Regular"/>
          <w:b/>
          <w:color w:val="000000"/>
          <w:lang w:bidi="ar-SA"/>
        </w:rPr>
        <w:t xml:space="preserve"> /</w:t>
      </w:r>
      <w:proofErr w:type="spellStart"/>
      <w:r>
        <w:rPr>
          <w:rFonts w:ascii="Menlo Regular" w:hAnsi="Menlo Regular" w:cs="Menlo Regular"/>
          <w:b/>
          <w:color w:val="000000"/>
          <w:lang w:bidi="ar-SA"/>
        </w:rPr>
        <w:t>usr</w:t>
      </w:r>
      <w:proofErr w:type="spellEnd"/>
      <w:r>
        <w:rPr>
          <w:rFonts w:ascii="Menlo Regular" w:hAnsi="Menlo Regular" w:cs="Menlo Regular"/>
          <w:b/>
          <w:color w:val="000000"/>
          <w:lang w:bidi="ar-SA"/>
        </w:rPr>
        <w:t>/local/Cellar/</w:t>
      </w:r>
    </w:p>
    <w:p w14:paraId="562591AD" w14:textId="77777777" w:rsidR="00200CC1" w:rsidRDefault="00200CC1" w:rsidP="00866BD7">
      <w:pPr>
        <w:rPr>
          <w:rFonts w:ascii="Menlo Regular" w:hAnsi="Menlo Regular" w:cs="Menlo Regular"/>
          <w:b/>
          <w:color w:val="000000"/>
          <w:lang w:bidi="ar-SA"/>
        </w:rPr>
      </w:pPr>
      <w:r>
        <w:rPr>
          <w:rFonts w:ascii="Menlo Regular" w:hAnsi="Menlo Regular" w:cs="Menlo Regular"/>
          <w:b/>
          <w:color w:val="000000"/>
          <w:lang w:bidi="ar-SA"/>
        </w:rPr>
        <w:t>Download QMK Toolbox.</w:t>
      </w:r>
      <w:r w:rsidR="00481F7B">
        <w:rPr>
          <w:rFonts w:ascii="Menlo Regular" w:hAnsi="Menlo Regular" w:cs="Menlo Regular"/>
          <w:b/>
          <w:color w:val="000000"/>
          <w:lang w:bidi="ar-SA"/>
        </w:rPr>
        <w:t xml:space="preserve"> (</w:t>
      </w:r>
      <w:r w:rsidR="00481F7B" w:rsidRPr="00481F7B">
        <w:rPr>
          <w:rFonts w:ascii="Menlo Regular" w:hAnsi="Menlo Regular" w:cs="Menlo Regular"/>
          <w:b/>
          <w:color w:val="000000"/>
          <w:lang w:bidi="ar-SA"/>
        </w:rPr>
        <w:t>https://qmk.fm/toolbox/</w:t>
      </w:r>
      <w:r w:rsidR="00481F7B">
        <w:rPr>
          <w:rFonts w:ascii="Menlo Regular" w:hAnsi="Menlo Regular" w:cs="Menlo Regular"/>
          <w:b/>
          <w:color w:val="000000"/>
          <w:lang w:bidi="ar-SA"/>
        </w:rPr>
        <w:t>)</w:t>
      </w:r>
    </w:p>
    <w:p w14:paraId="7A529015" w14:textId="77777777" w:rsidR="00200CC1" w:rsidRDefault="00200CC1" w:rsidP="00866BD7">
      <w:pPr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b/>
          <w:color w:val="000000"/>
          <w:lang w:bidi="ar-SA"/>
        </w:rPr>
        <w:t xml:space="preserve">Copy </w:t>
      </w:r>
      <w:proofErr w:type="spellStart"/>
      <w:r>
        <w:rPr>
          <w:rFonts w:ascii="Menlo Regular" w:hAnsi="Menlo Regular" w:cs="Menlo Regular"/>
          <w:b/>
          <w:color w:val="000000"/>
          <w:lang w:bidi="ar-SA"/>
        </w:rPr>
        <w:t>osx</w:t>
      </w:r>
      <w:proofErr w:type="spellEnd"/>
      <w:r>
        <w:rPr>
          <w:rFonts w:ascii="Menlo Regular" w:hAnsi="Menlo Regular" w:cs="Menlo Regular"/>
          <w:b/>
          <w:color w:val="000000"/>
          <w:lang w:bidi="ar-SA"/>
        </w:rPr>
        <w:t>/</w:t>
      </w:r>
      <w:r w:rsidRPr="00200CC1">
        <w:rPr>
          <w:rFonts w:ascii="Menlo Regular" w:hAnsi="Menlo Regular" w:cs="Menlo Regular"/>
          <w:b/>
          <w:color w:val="000000"/>
          <w:lang w:bidi="ar-SA"/>
        </w:rPr>
        <w:t>libusb-0.1.4.dylib</w:t>
      </w:r>
      <w:r>
        <w:rPr>
          <w:rFonts w:ascii="Menlo Regular" w:hAnsi="Menlo Regular" w:cs="Menlo Regular"/>
          <w:b/>
          <w:color w:val="000000"/>
          <w:lang w:bidi="ar-SA"/>
        </w:rPr>
        <w:t xml:space="preserve"> to </w:t>
      </w:r>
      <w:r>
        <w:rPr>
          <w:rFonts w:ascii="Menlo Regular" w:hAnsi="Menlo Regular" w:cs="Menlo Regular"/>
          <w:color w:val="000000"/>
          <w:lang w:bidi="ar-SA"/>
        </w:rPr>
        <w:t>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usr</w:t>
      </w:r>
      <w:proofErr w:type="spellEnd"/>
      <w:r>
        <w:rPr>
          <w:rFonts w:ascii="Menlo Regular" w:hAnsi="Menlo Regular" w:cs="Menlo Regular"/>
          <w:color w:val="000000"/>
          <w:lang w:bidi="ar-SA"/>
        </w:rPr>
        <w:t>/local/Cellar/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libusb-compat</w:t>
      </w:r>
      <w:proofErr w:type="spellEnd"/>
      <w:r>
        <w:rPr>
          <w:rFonts w:ascii="Menlo Regular" w:hAnsi="Menlo Regular" w:cs="Menlo Regular"/>
          <w:color w:val="000000"/>
          <w:lang w:bidi="ar-SA"/>
        </w:rPr>
        <w:t>/0.1.4/libusb-0.1.4.dylib</w:t>
      </w:r>
    </w:p>
    <w:p w14:paraId="4C6E6798" w14:textId="77777777" w:rsidR="00200CC1" w:rsidRPr="00200CC1" w:rsidRDefault="00200CC1" w:rsidP="00866BD7">
      <w:pPr>
        <w:rPr>
          <w:rFonts w:ascii="Menlo Regular" w:hAnsi="Menlo Regular" w:cs="Menlo Regular"/>
          <w:b/>
          <w:color w:val="000000"/>
          <w:lang w:bidi="ar-SA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lang w:bidi="ar-SA"/>
        </w:rPr>
        <w:lastRenderedPageBreak/>
        <w:t>ln</w:t>
      </w:r>
      <w:proofErr w:type="spellEnd"/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–s 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usr</w:t>
      </w:r>
      <w:proofErr w:type="spellEnd"/>
      <w:r>
        <w:rPr>
          <w:rFonts w:ascii="Menlo Regular" w:hAnsi="Menlo Regular" w:cs="Menlo Regular"/>
          <w:color w:val="000000"/>
          <w:lang w:bidi="ar-SA"/>
        </w:rPr>
        <w:t>/local/Cellar/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libusb-compat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/0.1.4/libusb-0.1.4.dylib </w:t>
      </w:r>
      <w:r w:rsidR="00391454">
        <w:rPr>
          <w:rFonts w:ascii="Menlo Regular" w:hAnsi="Menlo Regular" w:cs="Menlo Regular"/>
          <w:color w:val="000000"/>
          <w:lang w:bidi="ar-SA"/>
        </w:rPr>
        <w:t>/</w:t>
      </w:r>
      <w:proofErr w:type="spellStart"/>
      <w:r w:rsidR="00391454">
        <w:rPr>
          <w:rFonts w:ascii="Menlo Regular" w:hAnsi="Menlo Regular" w:cs="Menlo Regular"/>
          <w:color w:val="000000"/>
          <w:lang w:bidi="ar-SA"/>
        </w:rPr>
        <w:t>usr</w:t>
      </w:r>
      <w:proofErr w:type="spellEnd"/>
      <w:r w:rsidR="00391454">
        <w:rPr>
          <w:rFonts w:ascii="Menlo Regular" w:hAnsi="Menlo Regular" w:cs="Menlo Regular"/>
          <w:color w:val="000000"/>
          <w:lang w:bidi="ar-SA"/>
        </w:rPr>
        <w:t>/local/lib</w:t>
      </w:r>
      <w:r>
        <w:rPr>
          <w:rFonts w:ascii="Menlo Regular" w:hAnsi="Menlo Regular" w:cs="Menlo Regular"/>
          <w:color w:val="000000"/>
          <w:lang w:bidi="ar-SA"/>
        </w:rPr>
        <w:t>/</w:t>
      </w:r>
      <w:r w:rsidR="00391454">
        <w:rPr>
          <w:rFonts w:ascii="Menlo Regular" w:hAnsi="Menlo Regular" w:cs="Menlo Regular"/>
          <w:color w:val="000000"/>
          <w:lang w:bidi="ar-SA"/>
        </w:rPr>
        <w:t>libusb-0.1.4.dylib</w:t>
      </w:r>
    </w:p>
    <w:p w14:paraId="428916B3" w14:textId="77777777" w:rsidR="00200CC1" w:rsidRDefault="00481F7B" w:rsidP="00866BD7">
      <w:pPr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Don’t do brew install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libusb-compat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(doesn’t work with Mojave)</w:t>
      </w:r>
    </w:p>
    <w:p w14:paraId="20389AC2" w14:textId="77777777" w:rsidR="00481F7B" w:rsidRDefault="00481F7B" w:rsidP="00866BD7">
      <w:pPr>
        <w:rPr>
          <w:rFonts w:ascii="Menlo Regular" w:hAnsi="Menlo Regular" w:cs="Menlo Regular"/>
          <w:color w:val="000000"/>
          <w:lang w:bidi="ar-SA"/>
        </w:rPr>
      </w:pPr>
    </w:p>
    <w:p w14:paraId="3695D420" w14:textId="77777777" w:rsidR="00866BD7" w:rsidRPr="00866BD7" w:rsidRDefault="00866BD7" w:rsidP="00866BD7">
      <w:pPr>
        <w:rPr>
          <w:rFonts w:ascii="Menlo Regular" w:hAnsi="Menlo Regular" w:cs="Menlo Regular"/>
          <w:b/>
          <w:color w:val="000000"/>
          <w:lang w:bidi="ar-SA"/>
        </w:rPr>
      </w:pPr>
      <w:r w:rsidRPr="00866BD7">
        <w:rPr>
          <w:rFonts w:ascii="Menlo Regular" w:hAnsi="Menlo Regular" w:cs="Menlo Regular"/>
          <w:b/>
          <w:color w:val="000000"/>
          <w:lang w:bidi="ar-SA"/>
        </w:rPr>
        <w:t>NEWT</w:t>
      </w:r>
    </w:p>
    <w:p w14:paraId="2CF7ACB0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myproj</w:t>
      </w:r>
      <w:proofErr w:type="spellEnd"/>
      <w:r>
        <w:rPr>
          <w:rFonts w:ascii="Menlo Regular" w:hAnsi="Menlo Regular" w:cs="Menlo Regular"/>
          <w:color w:val="000000"/>
          <w:lang w:bidi="ar-SA"/>
        </w:rPr>
        <w:t>/</w:t>
      </w:r>
    </w:p>
    <w:p w14:paraId="34A8A658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install</w:t>
      </w:r>
    </w:p>
    <w:p w14:paraId="45023F9B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target create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</w:p>
    <w:p w14:paraId="024EFBA6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target set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app=apps/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</w:p>
    <w:p w14:paraId="2B18B6B8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target set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bsp</w:t>
      </w:r>
      <w:proofErr w:type="spellEnd"/>
      <w:r>
        <w:rPr>
          <w:rFonts w:ascii="Menlo Regular" w:hAnsi="Menlo Regular" w:cs="Menlo Regular"/>
          <w:color w:val="000000"/>
          <w:lang w:bidi="ar-SA"/>
        </w:rPr>
        <w:t>=@apache-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mynewt</w:t>
      </w:r>
      <w:proofErr w:type="spellEnd"/>
      <w:r>
        <w:rPr>
          <w:rFonts w:ascii="Menlo Regular" w:hAnsi="Menlo Regular" w:cs="Menlo Regular"/>
          <w:color w:val="000000"/>
          <w:lang w:bidi="ar-SA"/>
        </w:rPr>
        <w:t>-core/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hw</w:t>
      </w:r>
      <w:proofErr w:type="spellEnd"/>
      <w:r>
        <w:rPr>
          <w:rFonts w:ascii="Menlo Regular" w:hAnsi="Menlo Regular" w:cs="Menlo Regular"/>
          <w:color w:val="000000"/>
          <w:lang w:bidi="ar-SA"/>
        </w:rPr>
        <w:t>/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bsp</w:t>
      </w:r>
      <w:proofErr w:type="spellEnd"/>
      <w:r>
        <w:rPr>
          <w:rFonts w:ascii="Menlo Regular" w:hAnsi="Menlo Regular" w:cs="Menlo Regular"/>
          <w:color w:val="000000"/>
          <w:lang w:bidi="ar-SA"/>
        </w:rPr>
        <w:t>/rb-nano2</w:t>
      </w:r>
    </w:p>
    <w:p w14:paraId="6E267926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target set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build_profile</w:t>
      </w:r>
      <w:proofErr w:type="spellEnd"/>
      <w:r>
        <w:rPr>
          <w:rFonts w:ascii="Menlo Regular" w:hAnsi="Menlo Regular" w:cs="Menlo Regular"/>
          <w:color w:val="000000"/>
          <w:lang w:bidi="ar-SA"/>
        </w:rPr>
        <w:t>=debug</w:t>
      </w:r>
    </w:p>
    <w:p w14:paraId="5502A283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build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</w:p>
    <w:p w14:paraId="6121513B" w14:textId="77777777" w:rsidR="00866BD7" w:rsidRDefault="00866BD7" w:rsidP="00866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bidi="ar-SA"/>
        </w:rPr>
      </w:pPr>
      <w:r>
        <w:rPr>
          <w:rFonts w:ascii="Menlo Regular" w:hAnsi="Menlo Regular" w:cs="Menlo Regular"/>
          <w:color w:val="000000"/>
          <w:lang w:bidi="ar-SA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lang w:bidi="ar-SA"/>
        </w:rPr>
        <w:t>newt</w:t>
      </w:r>
      <w:proofErr w:type="gramEnd"/>
      <w:r>
        <w:rPr>
          <w:rFonts w:ascii="Menlo Regular" w:hAnsi="Menlo Regular" w:cs="Menlo Regular"/>
          <w:color w:val="000000"/>
          <w:lang w:bidi="ar-SA"/>
        </w:rPr>
        <w:t xml:space="preserve"> create-image </w:t>
      </w:r>
      <w:proofErr w:type="spellStart"/>
      <w:r>
        <w:rPr>
          <w:rFonts w:ascii="Menlo Regular" w:hAnsi="Menlo Regular" w:cs="Menlo Regular"/>
          <w:color w:val="000000"/>
          <w:lang w:bidi="ar-SA"/>
        </w:rPr>
        <w:t>ble_temp_sensor</w:t>
      </w:r>
      <w:proofErr w:type="spellEnd"/>
      <w:r>
        <w:rPr>
          <w:rFonts w:ascii="Menlo Regular" w:hAnsi="Menlo Regular" w:cs="Menlo Regular"/>
          <w:color w:val="000000"/>
          <w:lang w:bidi="ar-SA"/>
        </w:rPr>
        <w:t xml:space="preserve"> 1.0.1</w:t>
      </w:r>
    </w:p>
    <w:p w14:paraId="563635E0" w14:textId="77777777" w:rsidR="00866BD7" w:rsidRDefault="00866BD7" w:rsidP="00866BD7"/>
    <w:p w14:paraId="78BDAC5C" w14:textId="77777777" w:rsidR="00866BD7" w:rsidRDefault="00866BD7" w:rsidP="00866BD7">
      <w:proofErr w:type="spellStart"/>
      <w:proofErr w:type="gramStart"/>
      <w:r>
        <w:t>chans</w:t>
      </w:r>
      <w:proofErr w:type="gramEnd"/>
      <w:r>
        <w:t>-admin:myproj</w:t>
      </w:r>
      <w:proofErr w:type="spellEnd"/>
      <w:r>
        <w:t xml:space="preserve"> test$ newt build </w:t>
      </w:r>
      <w:proofErr w:type="spellStart"/>
      <w:r>
        <w:t>ble_temp_sensor</w:t>
      </w:r>
      <w:proofErr w:type="spellEnd"/>
    </w:p>
    <w:p w14:paraId="1F8A4B65" w14:textId="77777777" w:rsidR="00866BD7" w:rsidRDefault="00866BD7" w:rsidP="00866BD7">
      <w:proofErr w:type="spellStart"/>
      <w:proofErr w:type="gramStart"/>
      <w:r>
        <w:t>chans</w:t>
      </w:r>
      <w:proofErr w:type="gramEnd"/>
      <w:r>
        <w:t>-admin:myproj</w:t>
      </w:r>
      <w:proofErr w:type="spellEnd"/>
      <w:r>
        <w:t xml:space="preserve"> test$ newt run </w:t>
      </w:r>
      <w:proofErr w:type="spellStart"/>
      <w:r>
        <w:t>ble_temp_sensor</w:t>
      </w:r>
      <w:proofErr w:type="spellEnd"/>
    </w:p>
    <w:p w14:paraId="177B32D7" w14:textId="77777777" w:rsidR="00866BD7" w:rsidRDefault="00866BD7" w:rsidP="00866BD7">
      <w:r>
        <w:t>2019/01/25 17:08:30.439 [WARNING] Transient package @apache-</w:t>
      </w:r>
      <w:proofErr w:type="spellStart"/>
      <w:r>
        <w:t>mynewt</w:t>
      </w:r>
      <w:proofErr w:type="spellEnd"/>
      <w:r>
        <w:t>-core/net/nimble/controller used, update configuration to use linked package instead (@apache-</w:t>
      </w:r>
      <w:proofErr w:type="spellStart"/>
      <w:r>
        <w:t>mynewt</w:t>
      </w:r>
      <w:proofErr w:type="spellEnd"/>
      <w:r>
        <w:t>-nimble/nimble/controller)</w:t>
      </w:r>
    </w:p>
    <w:p w14:paraId="6C5A3114" w14:textId="77777777" w:rsidR="00866BD7" w:rsidRDefault="00866BD7" w:rsidP="00866BD7">
      <w:r>
        <w:t>2019/01/25 17:08:30.439 [WARNING] Transient package @apache-</w:t>
      </w:r>
      <w:proofErr w:type="spellStart"/>
      <w:r>
        <w:t>mynewt</w:t>
      </w:r>
      <w:proofErr w:type="spellEnd"/>
      <w:r>
        <w:t>-core/net/nimble/host used, update configuration to use linked package instead (@apache-</w:t>
      </w:r>
      <w:proofErr w:type="spellStart"/>
      <w:r>
        <w:t>mynewt</w:t>
      </w:r>
      <w:proofErr w:type="spellEnd"/>
      <w:r>
        <w:t>-nimble/nimble/host)</w:t>
      </w:r>
    </w:p>
    <w:p w14:paraId="5B19B756" w14:textId="77777777" w:rsidR="00866BD7" w:rsidRDefault="00866BD7" w:rsidP="00866BD7">
      <w:r>
        <w:t>2019/01/25 17:08:30.439 [WARNING] Transient package @apache-</w:t>
      </w:r>
      <w:proofErr w:type="spellStart"/>
      <w:r>
        <w:t>mynewt</w:t>
      </w:r>
      <w:proofErr w:type="spellEnd"/>
      <w:r>
        <w:t>-core/net/nimble/host/store/</w:t>
      </w:r>
      <w:proofErr w:type="spellStart"/>
      <w:r>
        <w:t>config</w:t>
      </w:r>
      <w:proofErr w:type="spellEnd"/>
      <w:r>
        <w:t xml:space="preserve"> used, update configuration to use linked package instead (@apache-</w:t>
      </w:r>
      <w:proofErr w:type="spellStart"/>
      <w:r>
        <w:t>mynewt</w:t>
      </w:r>
      <w:proofErr w:type="spellEnd"/>
      <w:r>
        <w:t>-nimble/nimble/host/store/</w:t>
      </w:r>
      <w:proofErr w:type="spellStart"/>
      <w:r>
        <w:t>config</w:t>
      </w:r>
      <w:proofErr w:type="spellEnd"/>
      <w:r>
        <w:t>)</w:t>
      </w:r>
    </w:p>
    <w:p w14:paraId="049B4DD0" w14:textId="77777777" w:rsidR="00866BD7" w:rsidRDefault="00866BD7" w:rsidP="00866BD7">
      <w:r>
        <w:t>2019/01/25 17:08:30.439 [WARNING] Transient package @apache-</w:t>
      </w:r>
      <w:proofErr w:type="spellStart"/>
      <w:r>
        <w:t>mynewt</w:t>
      </w:r>
      <w:proofErr w:type="spellEnd"/>
      <w:r>
        <w:t>-core/net/nimble/host/services/</w:t>
      </w:r>
      <w:proofErr w:type="spellStart"/>
      <w:r>
        <w:t>gatt</w:t>
      </w:r>
      <w:proofErr w:type="spellEnd"/>
      <w:r>
        <w:t xml:space="preserve"> used, update configuration to use linked package instead (@apache-</w:t>
      </w:r>
      <w:proofErr w:type="spellStart"/>
      <w:r>
        <w:t>mynewt</w:t>
      </w:r>
      <w:proofErr w:type="spellEnd"/>
      <w:r>
        <w:t>-nimble/nimble/host/services/</w:t>
      </w:r>
      <w:proofErr w:type="spellStart"/>
      <w:r>
        <w:t>gatt</w:t>
      </w:r>
      <w:proofErr w:type="spellEnd"/>
      <w:r>
        <w:t>)</w:t>
      </w:r>
    </w:p>
    <w:p w14:paraId="5504E9CC" w14:textId="77777777" w:rsidR="00866BD7" w:rsidRDefault="00866BD7" w:rsidP="00866BD7">
      <w:r>
        <w:t>2019/01/25 17:08:30.439 [WARNING] Transient package @apache-</w:t>
      </w:r>
      <w:proofErr w:type="spellStart"/>
      <w:r>
        <w:t>mynewt</w:t>
      </w:r>
      <w:proofErr w:type="spellEnd"/>
      <w:r>
        <w:t>-core/net/nimble/transport/ram used, update configuration to use linked package instead (@apache-</w:t>
      </w:r>
      <w:proofErr w:type="spellStart"/>
      <w:r>
        <w:t>mynewt</w:t>
      </w:r>
      <w:proofErr w:type="spellEnd"/>
      <w:r>
        <w:t>-nimble/nimble/transport/ram)</w:t>
      </w:r>
    </w:p>
    <w:p w14:paraId="388A0AA8" w14:textId="77777777" w:rsidR="00866BD7" w:rsidRDefault="00866BD7" w:rsidP="00866BD7">
      <w:r>
        <w:t>2019/01/25 17:08:30.439 [WARNING] Transient package @apache-</w:t>
      </w:r>
      <w:proofErr w:type="spellStart"/>
      <w:r>
        <w:t>mynewt</w:t>
      </w:r>
      <w:proofErr w:type="spellEnd"/>
      <w:r>
        <w:t>-core/net/nimble/host/services/gap used, update configuration to use linked package instead (@apache-</w:t>
      </w:r>
      <w:proofErr w:type="spellStart"/>
      <w:r>
        <w:t>mynewt</w:t>
      </w:r>
      <w:proofErr w:type="spellEnd"/>
      <w:r>
        <w:t>-nimble/nimble/host/services/gap)</w:t>
      </w:r>
    </w:p>
    <w:p w14:paraId="22C796D1" w14:textId="77777777" w:rsidR="00866BD7" w:rsidRDefault="00866BD7" w:rsidP="00866BD7">
      <w:r>
        <w:t xml:space="preserve">Enter image </w:t>
      </w:r>
      <w:proofErr w:type="gramStart"/>
      <w:r>
        <w:t>version(</w:t>
      </w:r>
      <w:proofErr w:type="gramEnd"/>
      <w:r>
        <w:t>default 0):</w:t>
      </w:r>
    </w:p>
    <w:p w14:paraId="5DF183D9" w14:textId="77777777" w:rsidR="00866BD7" w:rsidRDefault="00866BD7" w:rsidP="00866BD7">
      <w:r>
        <w:lastRenderedPageBreak/>
        <w:t>0</w:t>
      </w:r>
    </w:p>
    <w:p w14:paraId="155C1751" w14:textId="77777777" w:rsidR="00866BD7" w:rsidRDefault="00866BD7" w:rsidP="00866BD7">
      <w:r>
        <w:t xml:space="preserve">App image </w:t>
      </w:r>
      <w:proofErr w:type="spellStart"/>
      <w:r>
        <w:t>succesfully</w:t>
      </w:r>
      <w:proofErr w:type="spellEnd"/>
      <w:r>
        <w:t xml:space="preserve"> generated: /Users/test/proxy/myproj/bin/targets/ble_temp_sensor/app/apps/ble_temp_sensor/ble_temp_sensor.img</w:t>
      </w:r>
    </w:p>
    <w:p w14:paraId="08F73F18" w14:textId="77777777" w:rsidR="00866BD7" w:rsidRDefault="00866BD7" w:rsidP="00866BD7">
      <w:r>
        <w:t>Loading app image into slot 1</w:t>
      </w:r>
    </w:p>
    <w:p w14:paraId="103C25D5" w14:textId="77777777" w:rsidR="00866BD7" w:rsidRDefault="00866BD7" w:rsidP="00866BD7">
      <w:r>
        <w:t>[/Users/test/proxy/myproj/repos/apache-mynewt-core/hw/bsp/rb-nano2/rb-nano2_debug.sh /Users/test/proxy/</w:t>
      </w:r>
      <w:proofErr w:type="spellStart"/>
      <w:r>
        <w:t>myproj</w:t>
      </w:r>
      <w:proofErr w:type="spellEnd"/>
      <w:r>
        <w:t>/repos/apache-</w:t>
      </w:r>
      <w:proofErr w:type="spellStart"/>
      <w:r>
        <w:t>mynewt</w:t>
      </w:r>
      <w:proofErr w:type="spellEnd"/>
      <w:r>
        <w:t>-core/</w:t>
      </w:r>
      <w:proofErr w:type="spellStart"/>
      <w:r>
        <w:t>hw</w:t>
      </w:r>
      <w:proofErr w:type="spellEnd"/>
      <w:r>
        <w:t>/</w:t>
      </w:r>
      <w:proofErr w:type="spellStart"/>
      <w:r>
        <w:t>bsp</w:t>
      </w:r>
      <w:proofErr w:type="spellEnd"/>
      <w:r>
        <w:t>/rb-nano2 bin/targets/ble_temp_sensor/app/apps/ble_temp_sensor/ble_temp_sensor]</w:t>
      </w:r>
    </w:p>
    <w:p w14:paraId="6E841300" w14:textId="77777777" w:rsidR="00866BD7" w:rsidRDefault="00866BD7" w:rsidP="00866BD7">
      <w:r>
        <w:t xml:space="preserve">; </w:t>
      </w:r>
      <w:proofErr w:type="gramStart"/>
      <w:r>
        <w:t>nrf52.cpu</w:t>
      </w:r>
      <w:proofErr w:type="gramEnd"/>
      <w:r>
        <w:t xml:space="preserve"> configure -event </w:t>
      </w:r>
      <w:proofErr w:type="spellStart"/>
      <w:r>
        <w:t>gdb</w:t>
      </w:r>
      <w:proofErr w:type="spellEnd"/>
      <w:r>
        <w:t xml:space="preserve">-detach {if {[nrf52.cpu </w:t>
      </w:r>
      <w:proofErr w:type="spellStart"/>
      <w:r>
        <w:t>curstate</w:t>
      </w:r>
      <w:proofErr w:type="spellEnd"/>
      <w:r>
        <w:t xml:space="preserve">] </w:t>
      </w:r>
      <w:proofErr w:type="spellStart"/>
      <w:r>
        <w:t>eq</w:t>
      </w:r>
      <w:proofErr w:type="spellEnd"/>
      <w:r>
        <w:t xml:space="preserve"> "halted"} </w:t>
      </w:r>
      <w:proofErr w:type="spellStart"/>
      <w:r>
        <w:t>resume;shutdown</w:t>
      </w:r>
      <w:proofErr w:type="spellEnd"/>
      <w:r>
        <w:t>}</w:t>
      </w:r>
    </w:p>
    <w:p w14:paraId="5BD9D0CC" w14:textId="77777777" w:rsidR="00866BD7" w:rsidRDefault="00866BD7" w:rsidP="00866BD7">
      <w:r>
        <w:t xml:space="preserve">GNU </w:t>
      </w:r>
      <w:proofErr w:type="spellStart"/>
      <w:r>
        <w:t>gdb</w:t>
      </w:r>
      <w:proofErr w:type="spellEnd"/>
      <w:r>
        <w:t xml:space="preserve"> (GNU Tools for ARM Embedded Processors) 7.8.0.20150604-cvs</w:t>
      </w:r>
    </w:p>
    <w:p w14:paraId="4E2C0E3B" w14:textId="77777777" w:rsidR="00866BD7" w:rsidRDefault="00866BD7" w:rsidP="00866BD7">
      <w:r>
        <w:t>Copyright (C) 2014 Free Software Foundation, Inc.</w:t>
      </w:r>
    </w:p>
    <w:p w14:paraId="0B2ACB66" w14:textId="77777777" w:rsidR="00866BD7" w:rsidRDefault="00866BD7" w:rsidP="00866BD7">
      <w:r>
        <w:t>License GPLv3+: GNU GPL version 3 or later &lt;http://gnu.org/licenses/gpl.html&gt;</w:t>
      </w:r>
    </w:p>
    <w:p w14:paraId="03C9B2FE" w14:textId="77777777" w:rsidR="00866BD7" w:rsidRDefault="00866BD7" w:rsidP="00866BD7">
      <w:r>
        <w:t>This is free software: you are free to change and redistribute it.</w:t>
      </w:r>
    </w:p>
    <w:p w14:paraId="6BE470D2" w14:textId="77777777" w:rsidR="00866BD7" w:rsidRDefault="00866BD7" w:rsidP="00866BD7">
      <w:r>
        <w:t xml:space="preserve">There is NO WARRANTY, to the extent permitted by law.  </w:t>
      </w:r>
      <w:proofErr w:type="gramStart"/>
      <w:r>
        <w:t>Type</w:t>
      </w:r>
      <w:proofErr w:type="gramEnd"/>
      <w:r>
        <w:t xml:space="preserve"> "show copying"</w:t>
      </w:r>
    </w:p>
    <w:p w14:paraId="35C90B1F" w14:textId="77777777" w:rsidR="00866BD7" w:rsidRDefault="00866BD7" w:rsidP="00866BD7">
      <w:proofErr w:type="gramStart"/>
      <w:r>
        <w:t>and</w:t>
      </w:r>
      <w:proofErr w:type="gramEnd"/>
      <w:r>
        <w:t xml:space="preserve"> "show warranty" for details.</w:t>
      </w:r>
    </w:p>
    <w:p w14:paraId="7CBC6E36" w14:textId="77777777" w:rsidR="00866BD7" w:rsidRDefault="00866BD7" w:rsidP="00866BD7">
      <w:r>
        <w:t>This GDB was configured as "--host=x86_64-apple-darwin10 --target=arm-none-</w:t>
      </w:r>
      <w:proofErr w:type="spellStart"/>
      <w:r>
        <w:t>eabi</w:t>
      </w:r>
      <w:proofErr w:type="spellEnd"/>
      <w:r>
        <w:t>".</w:t>
      </w:r>
    </w:p>
    <w:p w14:paraId="63DD1888" w14:textId="77777777" w:rsidR="00866BD7" w:rsidRDefault="00866BD7" w:rsidP="00866BD7">
      <w:proofErr w:type="gramStart"/>
      <w:r>
        <w:t>Type</w:t>
      </w:r>
      <w:proofErr w:type="gramEnd"/>
      <w:r>
        <w:t xml:space="preserve"> "show configuration" for configuration details.</w:t>
      </w:r>
    </w:p>
    <w:p w14:paraId="3403109E" w14:textId="77777777" w:rsidR="00866BD7" w:rsidRDefault="00866BD7" w:rsidP="00866BD7">
      <w:r>
        <w:t>For bug reporting instructions, please see:</w:t>
      </w:r>
    </w:p>
    <w:p w14:paraId="74A156DC" w14:textId="77777777" w:rsidR="00866BD7" w:rsidRDefault="00866BD7" w:rsidP="00866BD7">
      <w:r>
        <w:t>&lt;http://www.gnu.org/software/gdb/bugs/&gt;.</w:t>
      </w:r>
    </w:p>
    <w:p w14:paraId="6C8E317A" w14:textId="77777777" w:rsidR="00866BD7" w:rsidRDefault="00866BD7" w:rsidP="00866BD7">
      <w:r>
        <w:t>Find the GDB manual and other documentation resources online at:</w:t>
      </w:r>
    </w:p>
    <w:p w14:paraId="260D0364" w14:textId="77777777" w:rsidR="00866BD7" w:rsidRDefault="00866BD7" w:rsidP="00866BD7">
      <w:r>
        <w:t>&lt;http://www.gnu.org/software/gdb/documentation/&gt;.</w:t>
      </w:r>
    </w:p>
    <w:p w14:paraId="5C47E6B9" w14:textId="77777777" w:rsidR="00866BD7" w:rsidRDefault="00866BD7" w:rsidP="00866BD7">
      <w:r>
        <w:t>For help, type "help".</w:t>
      </w:r>
    </w:p>
    <w:p w14:paraId="4D6B276A" w14:textId="77777777" w:rsidR="00866BD7" w:rsidRDefault="00866BD7" w:rsidP="00866BD7">
      <w:r>
        <w:t>Type "apropos word" to search for commands related to "word"...</w:t>
      </w:r>
    </w:p>
    <w:p w14:paraId="22D3F00A" w14:textId="77777777" w:rsidR="00866BD7" w:rsidRDefault="00866BD7" w:rsidP="00866BD7">
      <w:r>
        <w:t>Reading symbols from bin/targets/ble_temp_sensor/app/apps/ble_temp_sensor/ble_temp_sensor.elf...done.</w:t>
      </w:r>
    </w:p>
    <w:p w14:paraId="37AC8401" w14:textId="77777777" w:rsidR="00866BD7" w:rsidRDefault="00866BD7" w:rsidP="00866BD7">
      <w:r>
        <w:t xml:space="preserve">0x000001fa </w:t>
      </w:r>
      <w:proofErr w:type="gramStart"/>
      <w:r>
        <w:t>in ?</w:t>
      </w:r>
      <w:proofErr w:type="gramEnd"/>
      <w:r>
        <w:t>? ()</w:t>
      </w:r>
    </w:p>
    <w:p w14:paraId="7050E211" w14:textId="77777777" w:rsidR="00866BD7" w:rsidRDefault="00866BD7" w:rsidP="00866BD7">
      <w:proofErr w:type="gramStart"/>
      <w:r>
        <w:t>target</w:t>
      </w:r>
      <w:proofErr w:type="gramEnd"/>
      <w:r>
        <w:t xml:space="preserve"> halted due to debug-request, current mode: Thread </w:t>
      </w:r>
    </w:p>
    <w:p w14:paraId="69FD9FDB" w14:textId="77777777" w:rsidR="00866BD7" w:rsidRDefault="00866BD7" w:rsidP="00866BD7">
      <w:proofErr w:type="spellStart"/>
      <w:proofErr w:type="gramStart"/>
      <w:r>
        <w:lastRenderedPageBreak/>
        <w:t>xPSR</w:t>
      </w:r>
      <w:proofErr w:type="spellEnd"/>
      <w:proofErr w:type="gramEnd"/>
      <w:r>
        <w:t xml:space="preserve">: 0x01000000 pc: 0x000000d8 </w:t>
      </w:r>
      <w:proofErr w:type="spellStart"/>
      <w:r>
        <w:t>msp</w:t>
      </w:r>
      <w:proofErr w:type="spellEnd"/>
      <w:r>
        <w:t>: 0x20010000</w:t>
      </w:r>
    </w:p>
    <w:p w14:paraId="41EA9429" w14:textId="77777777" w:rsidR="00866BD7" w:rsidRDefault="00866BD7" w:rsidP="00866BD7">
      <w:r>
        <w:t>(</w:t>
      </w:r>
      <w:proofErr w:type="spellStart"/>
      <w:proofErr w:type="gramStart"/>
      <w:r>
        <w:t>gdb</w:t>
      </w:r>
      <w:proofErr w:type="spellEnd"/>
      <w:proofErr w:type="gramEnd"/>
      <w:r>
        <w:t>) continue</w:t>
      </w:r>
    </w:p>
    <w:p w14:paraId="5F42CF8B" w14:textId="77777777" w:rsidR="00866BD7" w:rsidRDefault="00866BD7" w:rsidP="00866BD7">
      <w:r>
        <w:t>Continuing.</w:t>
      </w:r>
    </w:p>
    <w:p w14:paraId="212101DB" w14:textId="77777777" w:rsidR="00866BD7" w:rsidRDefault="00866BD7" w:rsidP="00866BD7"/>
    <w:p w14:paraId="0A50F9CA" w14:textId="77777777" w:rsidR="00866BD7" w:rsidRDefault="00866BD7" w:rsidP="00866BD7"/>
    <w:p w14:paraId="5F8B7BF2" w14:textId="77777777" w:rsidR="00866BD7" w:rsidRDefault="00866BD7" w:rsidP="00866BD7"/>
    <w:p w14:paraId="051ECA49" w14:textId="77777777" w:rsidR="00866BD7" w:rsidRPr="00866BD7" w:rsidRDefault="00866BD7" w:rsidP="00866BD7">
      <w:pPr>
        <w:rPr>
          <w:b/>
          <w:sz w:val="28"/>
          <w:szCs w:val="28"/>
        </w:rPr>
      </w:pPr>
      <w:r w:rsidRPr="00866BD7">
        <w:rPr>
          <w:b/>
          <w:sz w:val="28"/>
          <w:szCs w:val="28"/>
        </w:rPr>
        <w:t xml:space="preserve">Code modification: </w:t>
      </w:r>
      <w:proofErr w:type="spellStart"/>
      <w:r w:rsidRPr="00866BD7">
        <w:rPr>
          <w:b/>
          <w:sz w:val="28"/>
          <w:szCs w:val="28"/>
        </w:rPr>
        <w:t>gatt_svr.c</w:t>
      </w:r>
      <w:proofErr w:type="spellEnd"/>
    </w:p>
    <w:p w14:paraId="0942FE0E" w14:textId="77777777" w:rsidR="00866BD7" w:rsidRDefault="00866BD7" w:rsidP="00866BD7"/>
    <w:p w14:paraId="6A192704" w14:textId="77777777" w:rsidR="00866BD7" w:rsidRDefault="00866BD7" w:rsidP="00866BD7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61FAACAD" w14:textId="77777777" w:rsidR="00866BD7" w:rsidRDefault="00866BD7" w:rsidP="00866BD7">
      <w:proofErr w:type="spellStart"/>
      <w:proofErr w:type="gramStart"/>
      <w:r>
        <w:t>gatt</w:t>
      </w:r>
      <w:proofErr w:type="gramEnd"/>
      <w:r>
        <w:t>_svr_chr_cb</w:t>
      </w:r>
      <w:proofErr w:type="spellEnd"/>
      <w:r>
        <w:t>(</w:t>
      </w:r>
    </w:p>
    <w:p w14:paraId="68BF5C16" w14:textId="77777777" w:rsidR="00866BD7" w:rsidRDefault="00866BD7" w:rsidP="00866BD7">
      <w:r>
        <w:t xml:space="preserve">    </w:t>
      </w:r>
      <w:proofErr w:type="gramStart"/>
      <w:r>
        <w:t>uint16</w:t>
      </w:r>
      <w:proofErr w:type="gramEnd"/>
      <w:r>
        <w:t xml:space="preserve">_t </w:t>
      </w:r>
      <w:proofErr w:type="spellStart"/>
      <w:r>
        <w:t>conn_handle</w:t>
      </w:r>
      <w:proofErr w:type="spellEnd"/>
      <w:r>
        <w:t>,</w:t>
      </w:r>
    </w:p>
    <w:p w14:paraId="103C9FC5" w14:textId="77777777" w:rsidR="00866BD7" w:rsidRDefault="00866BD7" w:rsidP="00866BD7">
      <w:r>
        <w:t xml:space="preserve">    </w:t>
      </w:r>
      <w:proofErr w:type="gramStart"/>
      <w:r>
        <w:t>uint16</w:t>
      </w:r>
      <w:proofErr w:type="gramEnd"/>
      <w:r>
        <w:t xml:space="preserve">_t </w:t>
      </w:r>
      <w:proofErr w:type="spellStart"/>
      <w:r>
        <w:t>attr_handle</w:t>
      </w:r>
      <w:proofErr w:type="spellEnd"/>
      <w:r>
        <w:t>,</w:t>
      </w:r>
    </w:p>
    <w:p w14:paraId="00CA1200" w14:textId="77777777" w:rsidR="00866BD7" w:rsidRDefault="00866BD7" w:rsidP="00866BD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ble_gatt_access_ctxt</w:t>
      </w:r>
      <w:proofErr w:type="spellEnd"/>
      <w:r>
        <w:t xml:space="preserve"> *</w:t>
      </w:r>
      <w:proofErr w:type="spellStart"/>
      <w:r>
        <w:t>ctxt</w:t>
      </w:r>
      <w:proofErr w:type="spellEnd"/>
      <w:r>
        <w:t>, void *</w:t>
      </w:r>
      <w:proofErr w:type="spellStart"/>
      <w:r>
        <w:t>arg</w:t>
      </w:r>
      <w:proofErr w:type="spellEnd"/>
      <w:r>
        <w:t>)</w:t>
      </w:r>
    </w:p>
    <w:p w14:paraId="63213DC6" w14:textId="77777777" w:rsidR="00866BD7" w:rsidRDefault="00866BD7" w:rsidP="00866BD7">
      <w:r>
        <w:t>{</w:t>
      </w:r>
    </w:p>
    <w:p w14:paraId="0D4BC27B" w14:textId="77777777" w:rsidR="00866BD7" w:rsidRDefault="00866BD7" w:rsidP="00866B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14:paraId="2E7096B1" w14:textId="77777777" w:rsidR="00866BD7" w:rsidRDefault="00866BD7" w:rsidP="00866BD7">
      <w:r>
        <w:t xml:space="preserve">    </w:t>
      </w:r>
      <w:proofErr w:type="gramStart"/>
      <w:r>
        <w:t>int16</w:t>
      </w:r>
      <w:proofErr w:type="gramEnd"/>
      <w:r>
        <w:t>_t temp;</w:t>
      </w:r>
    </w:p>
    <w:p w14:paraId="3051CC02" w14:textId="77777777" w:rsidR="00866BD7" w:rsidRDefault="00866BD7" w:rsidP="00866BD7">
      <w:r>
        <w:t xml:space="preserve">    </w:t>
      </w:r>
    </w:p>
    <w:p w14:paraId="4D0C3C0C" w14:textId="77777777" w:rsidR="00866BD7" w:rsidRDefault="00866BD7" w:rsidP="00866BD7">
      <w:r>
        <w:t xml:space="preserve">    </w:t>
      </w:r>
    </w:p>
    <w:p w14:paraId="69687199" w14:textId="77777777" w:rsidR="00866BD7" w:rsidRDefault="00866BD7" w:rsidP="00866BD7">
      <w:r>
        <w:t xml:space="preserve">    //# ===================================</w:t>
      </w:r>
    </w:p>
    <w:p w14:paraId="66DAE13B" w14:textId="77777777" w:rsidR="00866BD7" w:rsidRDefault="00866BD7" w:rsidP="00866BD7">
      <w:r>
        <w:t xml:space="preserve">    //# CHAN ADDED</w:t>
      </w:r>
    </w:p>
    <w:p w14:paraId="75FF8ECA" w14:textId="77777777" w:rsidR="00866BD7" w:rsidRDefault="00866BD7" w:rsidP="00866BD7">
      <w:r>
        <w:t xml:space="preserve">    //# Loop of 10 temperature readings</w:t>
      </w:r>
    </w:p>
    <w:p w14:paraId="6815CCF9" w14:textId="77777777" w:rsidR="00866BD7" w:rsidRDefault="00866BD7" w:rsidP="00866BD7">
      <w:r>
        <w:t xml:space="preserve">    //# ===================================</w:t>
      </w:r>
    </w:p>
    <w:p w14:paraId="27655462" w14:textId="77777777" w:rsidR="00866BD7" w:rsidRDefault="00866BD7" w:rsidP="00866B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14:paraId="75630AF7" w14:textId="77777777" w:rsidR="00866BD7" w:rsidRDefault="00866BD7" w:rsidP="00866BD7">
      <w:r>
        <w:t xml:space="preserve">    </w:t>
      </w:r>
      <w:proofErr w:type="gramStart"/>
      <w:r>
        <w:t>for</w:t>
      </w:r>
      <w:proofErr w:type="gramEnd"/>
      <w:r>
        <w:t xml:space="preserve"> (a = 0; a&lt;10; a=a+1){</w:t>
      </w:r>
    </w:p>
    <w:p w14:paraId="73A89DFD" w14:textId="77777777" w:rsidR="00866BD7" w:rsidRDefault="00866BD7" w:rsidP="00866BD7">
      <w:r>
        <w:t xml:space="preserve">    </w:t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get_temp_measurement</w:t>
      </w:r>
      <w:proofErr w:type="spellEnd"/>
      <w:r>
        <w:t>();</w:t>
      </w:r>
    </w:p>
    <w:p w14:paraId="26C1E148" w14:textId="77777777" w:rsidR="00866BD7" w:rsidRDefault="00866BD7" w:rsidP="00866BD7">
      <w:r>
        <w:lastRenderedPageBreak/>
        <w:t xml:space="preserve">    </w:t>
      </w:r>
      <w:r>
        <w:tab/>
      </w:r>
      <w:proofErr w:type="gramStart"/>
      <w:r>
        <w:t>LOG(</w:t>
      </w:r>
      <w:proofErr w:type="gramEnd"/>
      <w:r>
        <w:t>INFO, "read value=%</w:t>
      </w:r>
      <w:proofErr w:type="spellStart"/>
      <w:r>
        <w:t>i</w:t>
      </w:r>
      <w:proofErr w:type="spellEnd"/>
      <w:r>
        <w:t>\n", temp);</w:t>
      </w:r>
      <w:r>
        <w:tab/>
      </w:r>
    </w:p>
    <w:p w14:paraId="76EC500F" w14:textId="77777777" w:rsidR="00866BD7" w:rsidRDefault="00866BD7" w:rsidP="00866BD7">
      <w:r>
        <w:t xml:space="preserve">    </w:t>
      </w:r>
      <w:r>
        <w:tab/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os_mbuf_append</w:t>
      </w:r>
      <w:proofErr w:type="spellEnd"/>
      <w:r>
        <w:t>(</w:t>
      </w:r>
      <w:proofErr w:type="spellStart"/>
      <w:r>
        <w:t>ctxt</w:t>
      </w:r>
      <w:proofErr w:type="spellEnd"/>
      <w:r>
        <w:t>-&gt;</w:t>
      </w:r>
      <w:proofErr w:type="spellStart"/>
      <w:r>
        <w:t>om</w:t>
      </w:r>
      <w:proofErr w:type="spellEnd"/>
      <w:r>
        <w:t xml:space="preserve">, &amp;temp, </w:t>
      </w:r>
      <w:proofErr w:type="spellStart"/>
      <w:r>
        <w:t>sizeof</w:t>
      </w:r>
      <w:proofErr w:type="spellEnd"/>
      <w:r>
        <w:t>(temp));</w:t>
      </w:r>
    </w:p>
    <w:p w14:paraId="62C84589" w14:textId="77777777" w:rsidR="00866BD7" w:rsidRDefault="00866BD7" w:rsidP="00866BD7">
      <w:r>
        <w:t xml:space="preserve">    </w:t>
      </w:r>
      <w:r>
        <w:tab/>
      </w:r>
    </w:p>
    <w:p w14:paraId="38207CCD" w14:textId="77777777" w:rsidR="00866BD7" w:rsidRDefault="00866BD7" w:rsidP="00866BD7">
      <w:r>
        <w:t xml:space="preserve">    </w:t>
      </w:r>
      <w:r>
        <w:tab/>
        <w:t>//# Delay of 100ms</w:t>
      </w:r>
    </w:p>
    <w:p w14:paraId="51608AC1" w14:textId="77777777" w:rsidR="00866BD7" w:rsidRDefault="00866BD7" w:rsidP="00866BD7">
      <w:r>
        <w:t xml:space="preserve">    </w:t>
      </w:r>
      <w:r>
        <w:tab/>
      </w:r>
      <w:proofErr w:type="spellStart"/>
      <w:proofErr w:type="gramStart"/>
      <w:r>
        <w:t>os</w:t>
      </w:r>
      <w:proofErr w:type="gramEnd"/>
      <w:r>
        <w:t>_cputime_delay_usecs</w:t>
      </w:r>
      <w:proofErr w:type="spellEnd"/>
      <w:r>
        <w:t>(100000);</w:t>
      </w:r>
    </w:p>
    <w:p w14:paraId="7FB7F67C" w14:textId="77777777" w:rsidR="00866BD7" w:rsidRDefault="00866BD7" w:rsidP="00866BD7">
      <w:r>
        <w:tab/>
        <w:t>}</w:t>
      </w:r>
    </w:p>
    <w:p w14:paraId="4F77F439" w14:textId="77777777" w:rsidR="00866BD7" w:rsidRDefault="00866BD7" w:rsidP="00866B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14:paraId="47E10E3E" w14:textId="77777777" w:rsidR="00866BD7" w:rsidRDefault="00866BD7" w:rsidP="00866BD7">
      <w:r>
        <w:t>}</w:t>
      </w:r>
    </w:p>
    <w:p w14:paraId="1FEC2AB4" w14:textId="77777777" w:rsidR="00866BD7" w:rsidRDefault="00866BD7" w:rsidP="00866BD7"/>
    <w:p w14:paraId="422F0E7C" w14:textId="77777777" w:rsidR="00481F7B" w:rsidRDefault="00481F7B" w:rsidP="00866BD7"/>
    <w:p w14:paraId="224B95BF" w14:textId="77777777" w:rsidR="00481F7B" w:rsidRDefault="00481F7B" w:rsidP="00866BD7">
      <w:bookmarkStart w:id="0" w:name="_GoBack"/>
      <w:bookmarkEnd w:id="0"/>
    </w:p>
    <w:p w14:paraId="48BC8D0A" w14:textId="77777777" w:rsidR="00481F7B" w:rsidRPr="00481F7B" w:rsidRDefault="00481F7B" w:rsidP="00866BD7">
      <w:pPr>
        <w:rPr>
          <w:b/>
        </w:rPr>
      </w:pPr>
      <w:r w:rsidRPr="00481F7B">
        <w:rPr>
          <w:b/>
        </w:rPr>
        <w:t>RESOURCES:</w:t>
      </w:r>
    </w:p>
    <w:p w14:paraId="047B8B82" w14:textId="77777777" w:rsidR="00481F7B" w:rsidRDefault="00481F7B" w:rsidP="00866BD7">
      <w:hyperlink r:id="rId5" w:history="1">
        <w:r w:rsidRPr="00F36D2E">
          <w:rPr>
            <w:rStyle w:val="Hyperlink"/>
          </w:rPr>
          <w:t>https://mynewt.apache.org</w:t>
        </w:r>
      </w:hyperlink>
    </w:p>
    <w:p w14:paraId="12A3A9A9" w14:textId="77777777" w:rsidR="00481F7B" w:rsidRDefault="00481F7B" w:rsidP="00866BD7">
      <w:hyperlink r:id="rId6" w:history="1">
        <w:r w:rsidRPr="00F36D2E">
          <w:rPr>
            <w:rStyle w:val="Hyperlink"/>
          </w:rPr>
          <w:t>https://mynewt.apache.org/latest/tutorials/blinky/blinky_console.html#modify-main-c</w:t>
        </w:r>
      </w:hyperlink>
      <w:r>
        <w:t xml:space="preserve"> (FOR ENABLING SERIAL OUTPUT DEBUG)</w:t>
      </w:r>
    </w:p>
    <w:p w14:paraId="2BB06B0C" w14:textId="77777777" w:rsidR="00481F7B" w:rsidRDefault="00481F7B" w:rsidP="00866BD7">
      <w:proofErr w:type="spellStart"/>
      <w:proofErr w:type="gramStart"/>
      <w:r>
        <w:t>minicom</w:t>
      </w:r>
      <w:proofErr w:type="spellEnd"/>
      <w:proofErr w:type="gramEnd"/>
      <w:r>
        <w:t xml:space="preserve"> or screen for serial console output</w:t>
      </w:r>
    </w:p>
    <w:p w14:paraId="2A077D1C" w14:textId="77777777" w:rsidR="00481F7B" w:rsidRDefault="00481F7B" w:rsidP="00866BD7"/>
    <w:p w14:paraId="7C57552A" w14:textId="77777777" w:rsidR="00B568D8" w:rsidRDefault="00B568D8"/>
    <w:sectPr w:rsidR="00B568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D7"/>
    <w:rsid w:val="00171A2E"/>
    <w:rsid w:val="00200CC1"/>
    <w:rsid w:val="00304C90"/>
    <w:rsid w:val="00391454"/>
    <w:rsid w:val="00481F7B"/>
    <w:rsid w:val="00505B6D"/>
    <w:rsid w:val="006D3977"/>
    <w:rsid w:val="007D6C18"/>
    <w:rsid w:val="00866BD7"/>
    <w:rsid w:val="00B568D8"/>
    <w:rsid w:val="00D1641A"/>
    <w:rsid w:val="00E7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9D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6D"/>
  </w:style>
  <w:style w:type="paragraph" w:styleId="Heading1">
    <w:name w:val="heading 1"/>
    <w:basedOn w:val="Normal"/>
    <w:next w:val="Normal"/>
    <w:link w:val="Heading1Char"/>
    <w:uiPriority w:val="9"/>
    <w:qFormat/>
    <w:rsid w:val="0050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B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5B6D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5B6D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5B6D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B6D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6D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5B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B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6D"/>
    <w:rPr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1F7B"/>
    <w:rPr>
      <w:color w:val="D716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6D"/>
  </w:style>
  <w:style w:type="paragraph" w:styleId="Heading1">
    <w:name w:val="heading 1"/>
    <w:basedOn w:val="Normal"/>
    <w:next w:val="Normal"/>
    <w:link w:val="Heading1Char"/>
    <w:uiPriority w:val="9"/>
    <w:qFormat/>
    <w:rsid w:val="0050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B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5B6D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5B6D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5B6D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B6D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6D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5B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B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6D"/>
    <w:rPr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1F7B"/>
    <w:rPr>
      <w:color w:val="D716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newt.apache.org" TargetMode="External"/><Relationship Id="rId6" Type="http://schemas.openxmlformats.org/officeDocument/2006/relationships/hyperlink" Target="https://mynewt.apache.org/latest/tutorials/blinky/blinky_console.html#modify-main-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hans_Admin:Applications:Microsoft%20Office%202011:Office:Media:QuickStyles:Word%202010.dotx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2010.dotx</Template>
  <TotalTime>10</TotalTime>
  <Pages>5</Pages>
  <Words>748</Words>
  <Characters>4266</Characters>
  <Application>Microsoft Macintosh Word</Application>
  <DocSecurity>0</DocSecurity>
  <Lines>35</Lines>
  <Paragraphs>10</Paragraphs>
  <ScaleCrop>false</ScaleCrop>
  <Company>Microsoft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Channarith Vanthin</dc:creator>
  <cp:keywords/>
  <dc:description/>
  <cp:lastModifiedBy>Channarith Vanthin</cp:lastModifiedBy>
  <cp:revision>2</cp:revision>
  <dcterms:created xsi:type="dcterms:W3CDTF">2019-01-26T01:42:00Z</dcterms:created>
  <dcterms:modified xsi:type="dcterms:W3CDTF">2019-01-26T02:14:00Z</dcterms:modified>
</cp:coreProperties>
</file>